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284068" w:rsidRPr="00284068" w14:paraId="4A9D2397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2D30F7BF" w14:textId="590476BB" w:rsidR="00545B7A" w:rsidRPr="00284068" w:rsidRDefault="00493651" w:rsidP="00493651">
            <w:pPr>
              <w:pStyle w:val="Title"/>
              <w:jc w:val="center"/>
              <w:rPr>
                <w:color w:val="auto"/>
              </w:rPr>
            </w:pPr>
            <w:r w:rsidRPr="00284068">
              <w:rPr>
                <w:color w:val="auto"/>
              </w:rPr>
              <w:t xml:space="preserve">Angelene Verlyn </w:t>
            </w:r>
          </w:p>
        </w:tc>
      </w:tr>
    </w:tbl>
    <w:p w14:paraId="03AD03B9" w14:textId="74AE97F9" w:rsidR="006270A9" w:rsidRPr="0084504E" w:rsidRDefault="00493651" w:rsidP="00284068">
      <w:pPr>
        <w:pStyle w:val="Contact"/>
        <w:jc w:val="center"/>
        <w:rPr>
          <w:color w:val="auto"/>
          <w:lang w:val="en-ID"/>
        </w:rPr>
      </w:pPr>
      <w:r w:rsidRPr="00284068">
        <w:rPr>
          <w:color w:val="auto"/>
        </w:rPr>
        <w:t>Bekasi</w:t>
      </w:r>
      <w:r w:rsidR="00141A4C" w:rsidRPr="00284068">
        <w:rPr>
          <w:color w:val="auto"/>
        </w:rPr>
        <w:t> | </w:t>
      </w:r>
      <w:r w:rsidR="00932358">
        <w:rPr>
          <w:color w:val="auto"/>
        </w:rPr>
        <w:t>+62</w:t>
      </w:r>
      <w:r w:rsidRPr="00284068">
        <w:rPr>
          <w:color w:val="auto"/>
        </w:rPr>
        <w:t>818180702</w:t>
      </w:r>
      <w:r w:rsidR="00141A4C" w:rsidRPr="00284068">
        <w:rPr>
          <w:color w:val="auto"/>
        </w:rPr>
        <w:t> | </w:t>
      </w:r>
      <w:hyperlink r:id="rId11" w:history="1">
        <w:r w:rsidR="00896231" w:rsidRPr="00DD52AA">
          <w:rPr>
            <w:rStyle w:val="Hyperlink"/>
          </w:rPr>
          <w:t>verlynangelene@gmail.com</w:t>
        </w:r>
      </w:hyperlink>
      <w:r w:rsidR="00896231">
        <w:rPr>
          <w:color w:val="auto"/>
        </w:rPr>
        <w:t xml:space="preserve"> | </w:t>
      </w:r>
    </w:p>
    <w:p w14:paraId="1F748449" w14:textId="6C86DCB0" w:rsidR="0075155B" w:rsidRPr="00284068" w:rsidRDefault="00493651" w:rsidP="0075155B">
      <w:pPr>
        <w:pStyle w:val="Heading1"/>
        <w:rPr>
          <w:color w:val="auto"/>
        </w:rPr>
      </w:pPr>
      <w:r w:rsidRPr="00284068">
        <w:rPr>
          <w:color w:val="auto"/>
        </w:rPr>
        <w:t>Education</w:t>
      </w:r>
    </w:p>
    <w:p w14:paraId="5403A136" w14:textId="394678AA" w:rsidR="0075155B" w:rsidRPr="00284068" w:rsidRDefault="00493651" w:rsidP="0075155B">
      <w:pPr>
        <w:pStyle w:val="Heading2"/>
        <w:rPr>
          <w:color w:val="auto"/>
        </w:rPr>
      </w:pPr>
      <w:r w:rsidRPr="00284068">
        <w:rPr>
          <w:color w:val="auto"/>
        </w:rPr>
        <w:t>Universitas AirlangGA |</w:t>
      </w:r>
      <w:r w:rsidR="0075155B" w:rsidRPr="00284068">
        <w:rPr>
          <w:color w:val="auto"/>
        </w:rPr>
        <w:t> </w:t>
      </w:r>
      <w:r w:rsidRPr="00284068">
        <w:rPr>
          <w:color w:val="auto"/>
        </w:rPr>
        <w:t xml:space="preserve">2020 – Present </w:t>
      </w:r>
    </w:p>
    <w:p w14:paraId="19D5F486" w14:textId="5233BA74" w:rsidR="00F86AA5" w:rsidRPr="00284068" w:rsidRDefault="00493651" w:rsidP="00E45E93">
      <w:pPr>
        <w:rPr>
          <w:color w:val="auto"/>
          <w:sz w:val="24"/>
          <w:szCs w:val="24"/>
        </w:rPr>
      </w:pPr>
      <w:r w:rsidRPr="00284068">
        <w:rPr>
          <w:color w:val="auto"/>
          <w:sz w:val="24"/>
          <w:szCs w:val="24"/>
        </w:rPr>
        <w:t>Bachelor of Data Science Technology</w:t>
      </w:r>
    </w:p>
    <w:p w14:paraId="364C054D" w14:textId="13481A21" w:rsidR="005378F5" w:rsidRPr="00284068" w:rsidRDefault="005378F5" w:rsidP="005378F5">
      <w:pPr>
        <w:pStyle w:val="ListBullet"/>
        <w:rPr>
          <w:color w:val="auto"/>
        </w:rPr>
      </w:pPr>
      <w:r w:rsidRPr="00284068">
        <w:rPr>
          <w:color w:val="auto"/>
        </w:rPr>
        <w:t xml:space="preserve">Activities: </w:t>
      </w:r>
      <w:r w:rsidR="00C61198" w:rsidRPr="00284068">
        <w:rPr>
          <w:color w:val="auto"/>
        </w:rPr>
        <w:t xml:space="preserve">Participant of </w:t>
      </w:r>
      <w:r w:rsidR="00F44A06" w:rsidRPr="00284068">
        <w:rPr>
          <w:color w:val="auto"/>
        </w:rPr>
        <w:t xml:space="preserve">National Data Science Challenge 2020 held by Shopee, Statistics Infographic Competition (SIC) Satria Data 2021, </w:t>
      </w:r>
      <w:r w:rsidR="00C61198" w:rsidRPr="00284068">
        <w:rPr>
          <w:color w:val="auto"/>
        </w:rPr>
        <w:t xml:space="preserve">and </w:t>
      </w:r>
      <w:r w:rsidR="00F44A06" w:rsidRPr="00284068">
        <w:rPr>
          <w:color w:val="auto"/>
        </w:rPr>
        <w:t>Business Plan Competition 2021</w:t>
      </w:r>
      <w:r w:rsidR="00C61198" w:rsidRPr="00284068">
        <w:rPr>
          <w:color w:val="auto"/>
        </w:rPr>
        <w:t xml:space="preserve"> </w:t>
      </w:r>
      <w:r w:rsidR="00F44A06" w:rsidRPr="00284068">
        <w:rPr>
          <w:color w:val="auto"/>
        </w:rPr>
        <w:t>(1</w:t>
      </w:r>
      <w:r w:rsidR="00F44A06" w:rsidRPr="00284068">
        <w:rPr>
          <w:color w:val="auto"/>
          <w:vertAlign w:val="superscript"/>
        </w:rPr>
        <w:t>st</w:t>
      </w:r>
      <w:r w:rsidR="00F44A06" w:rsidRPr="00284068">
        <w:rPr>
          <w:color w:val="auto"/>
        </w:rPr>
        <w:t xml:space="preserve"> winner of the competition) held by Universitas Sumatera Utara</w:t>
      </w:r>
      <w:r w:rsidR="00956F47" w:rsidRPr="00284068">
        <w:rPr>
          <w:color w:val="auto"/>
        </w:rPr>
        <w:t xml:space="preserve">. </w:t>
      </w:r>
    </w:p>
    <w:p w14:paraId="40127945" w14:textId="64A192F3" w:rsidR="0075155B" w:rsidRPr="00284068" w:rsidRDefault="005378F5" w:rsidP="0075155B">
      <w:pPr>
        <w:pStyle w:val="Heading2"/>
        <w:rPr>
          <w:color w:val="auto"/>
        </w:rPr>
      </w:pPr>
      <w:r w:rsidRPr="00284068">
        <w:rPr>
          <w:color w:val="auto"/>
        </w:rPr>
        <w:t>S</w:t>
      </w:r>
      <w:r w:rsidR="00284068">
        <w:rPr>
          <w:color w:val="auto"/>
        </w:rPr>
        <w:t xml:space="preserve">enior High School State of </w:t>
      </w:r>
      <w:r w:rsidRPr="00284068">
        <w:rPr>
          <w:color w:val="auto"/>
        </w:rPr>
        <w:t>8 Jakarta</w:t>
      </w:r>
      <w:r w:rsidR="0075155B" w:rsidRPr="00284068">
        <w:rPr>
          <w:color w:val="auto"/>
        </w:rPr>
        <w:t> | </w:t>
      </w:r>
      <w:r w:rsidRPr="00284068">
        <w:rPr>
          <w:color w:val="auto"/>
        </w:rPr>
        <w:t xml:space="preserve">2017 – 2020 </w:t>
      </w:r>
    </w:p>
    <w:p w14:paraId="2E68289A" w14:textId="2935C79F" w:rsidR="005378F5" w:rsidRPr="00284068" w:rsidRDefault="005378F5" w:rsidP="005378F5">
      <w:pPr>
        <w:rPr>
          <w:color w:val="auto"/>
        </w:rPr>
      </w:pPr>
      <w:r w:rsidRPr="00284068">
        <w:rPr>
          <w:color w:val="auto"/>
        </w:rPr>
        <w:t>Natural Science</w:t>
      </w:r>
    </w:p>
    <w:p w14:paraId="39D5ECEE" w14:textId="624D2FE1" w:rsidR="006270A9" w:rsidRPr="00284068" w:rsidRDefault="00E45E93" w:rsidP="00E45E93">
      <w:pPr>
        <w:pStyle w:val="ListBullet"/>
        <w:rPr>
          <w:color w:val="auto"/>
        </w:rPr>
      </w:pPr>
      <w:r w:rsidRPr="00284068">
        <w:rPr>
          <w:color w:val="auto"/>
        </w:rPr>
        <w:t>Activities: Leader of Bazaar for Charity.</w:t>
      </w:r>
    </w:p>
    <w:p w14:paraId="5EEF32A9" w14:textId="7ED2138D" w:rsidR="00445342" w:rsidRPr="00284068" w:rsidRDefault="00956F47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84068">
        <w:rPr>
          <w:color w:val="auto"/>
        </w:rPr>
        <w:t>Organization Experienced</w:t>
      </w:r>
    </w:p>
    <w:p w14:paraId="3CFA5351" w14:textId="73004D1D" w:rsidR="00956F47" w:rsidRPr="00284068" w:rsidRDefault="00956F47" w:rsidP="00956F47">
      <w:pPr>
        <w:pStyle w:val="Heading2"/>
        <w:rPr>
          <w:color w:val="auto"/>
        </w:rPr>
      </w:pPr>
      <w:r w:rsidRPr="00284068">
        <w:rPr>
          <w:color w:val="auto"/>
        </w:rPr>
        <w:t>Kamp Pembinaan Iman</w:t>
      </w:r>
    </w:p>
    <w:p w14:paraId="53C851A9" w14:textId="5368999A" w:rsidR="00956F47" w:rsidRPr="00284068" w:rsidRDefault="00956F47" w:rsidP="00956F47">
      <w:pPr>
        <w:pStyle w:val="ListBullet"/>
        <w:rPr>
          <w:color w:val="auto"/>
        </w:rPr>
      </w:pPr>
      <w:r w:rsidRPr="00284068">
        <w:rPr>
          <w:color w:val="auto"/>
        </w:rPr>
        <w:t xml:space="preserve">Work program by </w:t>
      </w:r>
      <w:r w:rsidR="00A4670D" w:rsidRPr="00284068">
        <w:rPr>
          <w:color w:val="auto"/>
        </w:rPr>
        <w:t>UKM Kerohanian Kristen Universitas Airlangga</w:t>
      </w:r>
    </w:p>
    <w:p w14:paraId="168A9A3C" w14:textId="3B1FF35F" w:rsidR="000F6F53" w:rsidRPr="00284068" w:rsidRDefault="00956F47" w:rsidP="00956F47">
      <w:pPr>
        <w:pStyle w:val="ListBullet"/>
        <w:rPr>
          <w:color w:val="auto"/>
        </w:rPr>
      </w:pPr>
      <w:r w:rsidRPr="00284068">
        <w:rPr>
          <w:color w:val="auto"/>
        </w:rPr>
        <w:t>Two years experienced</w:t>
      </w:r>
    </w:p>
    <w:p w14:paraId="2B58553A" w14:textId="11AFA475" w:rsidR="00A4670D" w:rsidRPr="00284068" w:rsidRDefault="00956F47" w:rsidP="00E45E93">
      <w:pPr>
        <w:pStyle w:val="ListBullet"/>
        <w:rPr>
          <w:color w:val="auto"/>
        </w:rPr>
      </w:pPr>
      <w:r w:rsidRPr="00284068">
        <w:rPr>
          <w:color w:val="auto"/>
        </w:rPr>
        <w:t>As Human Resources Division in 2021</w:t>
      </w:r>
    </w:p>
    <w:p w14:paraId="2F6FD006" w14:textId="770FC1CE" w:rsidR="00E45E93" w:rsidRPr="00284068" w:rsidRDefault="00956F47" w:rsidP="00E45E93">
      <w:pPr>
        <w:pStyle w:val="ListBullet"/>
        <w:rPr>
          <w:color w:val="auto"/>
        </w:rPr>
      </w:pPr>
      <w:r w:rsidRPr="00284068">
        <w:rPr>
          <w:color w:val="auto"/>
        </w:rPr>
        <w:t>As Secretary in 2022</w:t>
      </w:r>
    </w:p>
    <w:p w14:paraId="164DAB68" w14:textId="77777777" w:rsidR="006270A9" w:rsidRPr="00284068" w:rsidRDefault="00000000">
      <w:pPr>
        <w:pStyle w:val="Heading1"/>
        <w:rPr>
          <w:color w:val="auto"/>
        </w:rPr>
      </w:pPr>
      <w:sdt>
        <w:sdtPr>
          <w:rPr>
            <w:color w:val="auto"/>
          </w:rPr>
          <w:alias w:val="Skills &amp; Abilities:"/>
          <w:tag w:val="Skills &amp; Abilities:"/>
          <w:id w:val="458624136"/>
          <w:placeholder>
            <w:docPart w:val="E08E6ECD197A45EFB601F4AB111292C7"/>
          </w:placeholder>
          <w:temporary/>
          <w:showingPlcHdr/>
          <w15:appearance w15:val="hidden"/>
        </w:sdtPr>
        <w:sdtContent>
          <w:r w:rsidR="009D5933" w:rsidRPr="00284068">
            <w:rPr>
              <w:color w:val="auto"/>
            </w:rPr>
            <w:t>Skills &amp; Abilities</w:t>
          </w:r>
        </w:sdtContent>
      </w:sdt>
    </w:p>
    <w:tbl>
      <w:tblPr>
        <w:tblW w:w="478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9499"/>
      </w:tblGrid>
      <w:tr w:rsidR="00284068" w:rsidRPr="00284068" w14:paraId="63D4B5BC" w14:textId="77777777" w:rsidTr="00E45E93">
        <w:tc>
          <w:tcPr>
            <w:tcW w:w="9498" w:type="dxa"/>
          </w:tcPr>
          <w:p w14:paraId="06744A9E" w14:textId="56357D63" w:rsidR="00E45E93" w:rsidRPr="00284068" w:rsidRDefault="00E45E93" w:rsidP="00E45E93">
            <w:pPr>
              <w:pStyle w:val="ListBullet"/>
              <w:rPr>
                <w:color w:val="auto"/>
              </w:rPr>
            </w:pPr>
            <w:r w:rsidRPr="00284068">
              <w:rPr>
                <w:color w:val="auto"/>
              </w:rPr>
              <w:t>Software: Python, R, Microsoft, Tableau, SQL, SPSS, HTML, CSS</w:t>
            </w:r>
          </w:p>
          <w:p w14:paraId="16C346B8" w14:textId="6B873A23" w:rsidR="00284068" w:rsidRPr="00284068" w:rsidRDefault="00E45E93" w:rsidP="00284068">
            <w:pPr>
              <w:pStyle w:val="ListBullet"/>
              <w:rPr>
                <w:color w:val="auto"/>
              </w:rPr>
            </w:pPr>
            <w:r w:rsidRPr="00284068">
              <w:rPr>
                <w:color w:val="auto"/>
              </w:rPr>
              <w:t xml:space="preserve">Skills: Data Mining, Data Visualization, Data Analysis, </w:t>
            </w:r>
            <w:r w:rsidR="00284068" w:rsidRPr="00284068">
              <w:rPr>
                <w:color w:val="auto"/>
              </w:rPr>
              <w:t>Web Design</w:t>
            </w:r>
            <w:r w:rsidR="0084504E">
              <w:rPr>
                <w:color w:val="auto"/>
              </w:rPr>
              <w:t xml:space="preserve">, Machine Learning, </w:t>
            </w:r>
          </w:p>
        </w:tc>
      </w:tr>
    </w:tbl>
    <w:p w14:paraId="09FB734D" w14:textId="328AE257" w:rsidR="001B29CF" w:rsidRPr="00284068" w:rsidRDefault="001B29CF" w:rsidP="00E255D4">
      <w:pPr>
        <w:rPr>
          <w:color w:val="auto"/>
        </w:rPr>
      </w:pPr>
    </w:p>
    <w:sectPr w:rsidR="001B29CF" w:rsidRPr="00284068" w:rsidSect="00EC3D9F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F595" w14:textId="77777777" w:rsidR="00FB5B42" w:rsidRDefault="00FB5B42">
      <w:pPr>
        <w:spacing w:after="0"/>
      </w:pPr>
      <w:r>
        <w:separator/>
      </w:r>
    </w:p>
  </w:endnote>
  <w:endnote w:type="continuationSeparator" w:id="0">
    <w:p w14:paraId="2E036518" w14:textId="77777777" w:rsidR="00FB5B42" w:rsidRDefault="00FB5B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090A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7C8A3" w14:textId="77777777" w:rsidR="00FB5B42" w:rsidRDefault="00FB5B42">
      <w:pPr>
        <w:spacing w:after="0"/>
      </w:pPr>
      <w:r>
        <w:separator/>
      </w:r>
    </w:p>
  </w:footnote>
  <w:footnote w:type="continuationSeparator" w:id="0">
    <w:p w14:paraId="1B1A2767" w14:textId="77777777" w:rsidR="00FB5B42" w:rsidRDefault="00FB5B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AEBE0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8D4E8CE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A700F7B"/>
    <w:multiLevelType w:val="hybridMultilevel"/>
    <w:tmpl w:val="1BA630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06037675">
    <w:abstractNumId w:val="9"/>
  </w:num>
  <w:num w:numId="2" w16cid:durableId="759066349">
    <w:abstractNumId w:val="9"/>
    <w:lvlOverride w:ilvl="0">
      <w:startOverride w:val="1"/>
    </w:lvlOverride>
  </w:num>
  <w:num w:numId="3" w16cid:durableId="1135029104">
    <w:abstractNumId w:val="9"/>
    <w:lvlOverride w:ilvl="0">
      <w:startOverride w:val="1"/>
    </w:lvlOverride>
  </w:num>
  <w:num w:numId="4" w16cid:durableId="111176279">
    <w:abstractNumId w:val="9"/>
    <w:lvlOverride w:ilvl="0">
      <w:startOverride w:val="1"/>
    </w:lvlOverride>
  </w:num>
  <w:num w:numId="5" w16cid:durableId="1791313747">
    <w:abstractNumId w:val="8"/>
  </w:num>
  <w:num w:numId="6" w16cid:durableId="2061242224">
    <w:abstractNumId w:val="7"/>
  </w:num>
  <w:num w:numId="7" w16cid:durableId="874735964">
    <w:abstractNumId w:val="6"/>
  </w:num>
  <w:num w:numId="8" w16cid:durableId="940256259">
    <w:abstractNumId w:val="5"/>
  </w:num>
  <w:num w:numId="9" w16cid:durableId="1938058051">
    <w:abstractNumId w:val="4"/>
  </w:num>
  <w:num w:numId="10" w16cid:durableId="1196574558">
    <w:abstractNumId w:val="3"/>
  </w:num>
  <w:num w:numId="11" w16cid:durableId="1752194413">
    <w:abstractNumId w:val="2"/>
  </w:num>
  <w:num w:numId="12" w16cid:durableId="1230189367">
    <w:abstractNumId w:val="1"/>
  </w:num>
  <w:num w:numId="13" w16cid:durableId="442654446">
    <w:abstractNumId w:val="0"/>
  </w:num>
  <w:num w:numId="14" w16cid:durableId="2047244775">
    <w:abstractNumId w:val="15"/>
  </w:num>
  <w:num w:numId="15" w16cid:durableId="377247924">
    <w:abstractNumId w:val="18"/>
  </w:num>
  <w:num w:numId="16" w16cid:durableId="1698971010">
    <w:abstractNumId w:val="13"/>
  </w:num>
  <w:num w:numId="17" w16cid:durableId="846331987">
    <w:abstractNumId w:val="17"/>
  </w:num>
  <w:num w:numId="18" w16cid:durableId="1918855275">
    <w:abstractNumId w:val="10"/>
  </w:num>
  <w:num w:numId="19" w16cid:durableId="2072576877">
    <w:abstractNumId w:val="24"/>
  </w:num>
  <w:num w:numId="20" w16cid:durableId="971136988">
    <w:abstractNumId w:val="19"/>
  </w:num>
  <w:num w:numId="21" w16cid:durableId="1473063856">
    <w:abstractNumId w:val="11"/>
  </w:num>
  <w:num w:numId="22" w16cid:durableId="62408266">
    <w:abstractNumId w:val="16"/>
  </w:num>
  <w:num w:numId="23" w16cid:durableId="339235015">
    <w:abstractNumId w:val="23"/>
  </w:num>
  <w:num w:numId="24" w16cid:durableId="1864316643">
    <w:abstractNumId w:val="12"/>
  </w:num>
  <w:num w:numId="25" w16cid:durableId="1082870859">
    <w:abstractNumId w:val="14"/>
  </w:num>
  <w:num w:numId="26" w16cid:durableId="543832445">
    <w:abstractNumId w:val="21"/>
  </w:num>
  <w:num w:numId="27" w16cid:durableId="2000576094">
    <w:abstractNumId w:val="20"/>
  </w:num>
  <w:num w:numId="28" w16cid:durableId="6004530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51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42663"/>
    <w:rsid w:val="00252883"/>
    <w:rsid w:val="0028220F"/>
    <w:rsid w:val="00284068"/>
    <w:rsid w:val="0029269F"/>
    <w:rsid w:val="002D77E3"/>
    <w:rsid w:val="00356C14"/>
    <w:rsid w:val="00360C19"/>
    <w:rsid w:val="003B05E9"/>
    <w:rsid w:val="003B7FA6"/>
    <w:rsid w:val="00425EB5"/>
    <w:rsid w:val="00445342"/>
    <w:rsid w:val="00460E93"/>
    <w:rsid w:val="00493651"/>
    <w:rsid w:val="005378F5"/>
    <w:rsid w:val="00544927"/>
    <w:rsid w:val="00545B7A"/>
    <w:rsid w:val="00557E35"/>
    <w:rsid w:val="00584EB7"/>
    <w:rsid w:val="00593881"/>
    <w:rsid w:val="005C4F47"/>
    <w:rsid w:val="00617B26"/>
    <w:rsid w:val="006270A9"/>
    <w:rsid w:val="00675148"/>
    <w:rsid w:val="00675956"/>
    <w:rsid w:val="00676587"/>
    <w:rsid w:val="00681034"/>
    <w:rsid w:val="006A3364"/>
    <w:rsid w:val="006F7A9E"/>
    <w:rsid w:val="00705944"/>
    <w:rsid w:val="00706247"/>
    <w:rsid w:val="00741202"/>
    <w:rsid w:val="0075155B"/>
    <w:rsid w:val="00787CAF"/>
    <w:rsid w:val="00816216"/>
    <w:rsid w:val="00834D92"/>
    <w:rsid w:val="0084504E"/>
    <w:rsid w:val="00867B2C"/>
    <w:rsid w:val="0087734B"/>
    <w:rsid w:val="00896231"/>
    <w:rsid w:val="00932358"/>
    <w:rsid w:val="00956F47"/>
    <w:rsid w:val="00986CA0"/>
    <w:rsid w:val="009B7B39"/>
    <w:rsid w:val="009C4DED"/>
    <w:rsid w:val="009D5933"/>
    <w:rsid w:val="009E3A0D"/>
    <w:rsid w:val="009F2555"/>
    <w:rsid w:val="00A35217"/>
    <w:rsid w:val="00A4670D"/>
    <w:rsid w:val="00A931C4"/>
    <w:rsid w:val="00B9624E"/>
    <w:rsid w:val="00BD768D"/>
    <w:rsid w:val="00C61198"/>
    <w:rsid w:val="00C61F8E"/>
    <w:rsid w:val="00D66BAB"/>
    <w:rsid w:val="00D7548E"/>
    <w:rsid w:val="00DA614C"/>
    <w:rsid w:val="00DC36F0"/>
    <w:rsid w:val="00E255D4"/>
    <w:rsid w:val="00E45E93"/>
    <w:rsid w:val="00E63BB6"/>
    <w:rsid w:val="00E83E4B"/>
    <w:rsid w:val="00EC3D9F"/>
    <w:rsid w:val="00ED2268"/>
    <w:rsid w:val="00EE42A8"/>
    <w:rsid w:val="00F31B40"/>
    <w:rsid w:val="00F44A06"/>
    <w:rsid w:val="00F52D1C"/>
    <w:rsid w:val="00F86AA5"/>
    <w:rsid w:val="00FB34E9"/>
    <w:rsid w:val="00FB3617"/>
    <w:rsid w:val="00FB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B55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5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erlynangelene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ly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8E6ECD197A45EFB601F4AB11129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0F26A-886F-48C9-9847-65ADC3CA615D}"/>
      </w:docPartPr>
      <w:docPartBody>
        <w:p w:rsidR="00816124" w:rsidRDefault="00236FA9">
          <w:pPr>
            <w:pStyle w:val="E08E6ECD197A45EFB601F4AB111292C7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93390095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A9"/>
    <w:rsid w:val="00236FA9"/>
    <w:rsid w:val="00503383"/>
    <w:rsid w:val="00643D51"/>
    <w:rsid w:val="007518D5"/>
    <w:rsid w:val="00816124"/>
    <w:rsid w:val="0083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0"/>
    <w:unhideWhenUsed/>
    <w:qFormat/>
    <w:rsid w:val="00236FA9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val="en-US" w:eastAsia="ja-JP"/>
    </w:rPr>
  </w:style>
  <w:style w:type="paragraph" w:customStyle="1" w:styleId="E08E6ECD197A45EFB601F4AB111292C7">
    <w:name w:val="E08E6ECD197A45EFB601F4AB11129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C:\Users\verly\AppData\Roaming\Microsoft\Templates\Restaurant manager resume.dotx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2022-12-15T13:25:00Z</dcterms:created>
  <dcterms:modified xsi:type="dcterms:W3CDTF">2022-12-21T05:58:00Z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